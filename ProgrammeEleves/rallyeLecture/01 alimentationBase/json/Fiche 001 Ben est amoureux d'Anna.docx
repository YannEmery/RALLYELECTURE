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95" w:rsidRDefault="00B92395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.4pt;margin-top:-9.6pt;width:70.5pt;height:115.5pt;z-index:251664896">
            <v:imagedata r:id="rId7" r:href="rId8"/>
          </v:shape>
        </w:pict>
      </w:r>
      <w:r>
        <w:rPr>
          <w:noProof/>
        </w:rPr>
        <w:pict>
          <v:rect id="_x0000_s1027" style="position:absolute;left:0;text-align:left;margin-left:86.1pt;margin-top:-18.9pt;width:36.9pt;height:27pt;z-index:251651584" fillcolor="#fc9" stroked="f">
            <v:textbox style="mso-next-textbox:#_x0000_s1027">
              <w:txbxContent>
                <w:p w:rsidR="00B92395" w:rsidRDefault="00B92395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</w:rPr>
                  </w:pPr>
                  <w:r>
                    <w:rPr>
                      <w:b/>
                      <w:bCs/>
                      <w:i/>
                      <w:iCs/>
                      <w:sz w:val="32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25.1pt;margin-top:-18pt;width:204pt;height:27pt;z-index:251650560" fillcolor="silver" stroked="f">
            <v:textbox style="mso-next-textbox:#_x0000_s1028">
              <w:txbxContent>
                <w:p w:rsidR="00B92395" w:rsidRDefault="00B92395">
                  <w:pPr>
                    <w:pStyle w:val="Heading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RALLYE – LECTURE CM</w:t>
                  </w:r>
                </w:p>
              </w:txbxContent>
            </v:textbox>
          </v:rect>
        </w:pict>
      </w:r>
    </w:p>
    <w:p w:rsidR="00B92395" w:rsidRDefault="00B92395">
      <w:pPr>
        <w:jc w:val="center"/>
      </w:pPr>
      <w:r>
        <w:rPr>
          <w:noProof/>
        </w:rPr>
        <w:pict>
          <v:rect id="_x0000_s1029" style="position:absolute;left:0;text-align:left;margin-left:87pt;margin-top:1.2pt;width:204pt;height:45pt;z-index:251652608" stroked="f">
            <v:textbox style="mso-next-textbox:#_x0000_s1029">
              <w:txbxContent>
                <w:p w:rsidR="00B92395" w:rsidRDefault="00B92395">
                  <w:pPr>
                    <w:spacing w:line="360" w:lineRule="auto"/>
                  </w:pPr>
                  <w:r>
                    <w:t>Nom : ………………..………………</w:t>
                  </w:r>
                </w:p>
                <w:p w:rsidR="00B92395" w:rsidRDefault="00B92395">
                  <w:pPr>
                    <w:spacing w:line="360" w:lineRule="auto"/>
                  </w:pPr>
                  <w:r>
                    <w:t>Prénom : …..…………………………</w:t>
                  </w:r>
                </w:p>
              </w:txbxContent>
            </v:textbox>
          </v:rect>
        </w:pict>
      </w:r>
    </w:p>
    <w:p w:rsidR="00B92395" w:rsidRDefault="00B92395">
      <w:pPr>
        <w:jc w:val="center"/>
      </w:pPr>
    </w:p>
    <w:p w:rsidR="00B92395" w:rsidRDefault="00B92395">
      <w:pPr>
        <w:jc w:val="center"/>
      </w:pPr>
    </w:p>
    <w:p w:rsidR="00B92395" w:rsidRDefault="00B92395">
      <w:pPr>
        <w:jc w:val="center"/>
      </w:pPr>
      <w:r>
        <w:rPr>
          <w:noProof/>
        </w:rPr>
        <w:pict>
          <v:line id="_x0000_s1030" style="position:absolute;left:0;text-align:left;z-index:251653632" from="90.6pt,9.3pt" to="374.1pt,9.3pt" strokeweight="1.5pt"/>
        </w:pict>
      </w:r>
    </w:p>
    <w:p w:rsidR="00B92395" w:rsidRDefault="00B92395" w:rsidP="009D1454">
      <w:pPr>
        <w:pStyle w:val="Heading3"/>
        <w:rPr>
          <w:sz w:val="40"/>
        </w:rPr>
      </w:pPr>
      <w:r>
        <w:rPr>
          <w:sz w:val="40"/>
        </w:rPr>
        <w:t xml:space="preserve">        Ben est amoureux d’Anna</w:t>
      </w:r>
    </w:p>
    <w:p w:rsidR="00B92395" w:rsidRDefault="00B92395">
      <w:pPr>
        <w:rPr>
          <w:i/>
          <w:iCs/>
          <w:sz w:val="12"/>
        </w:rPr>
      </w:pPr>
      <w:r>
        <w:rPr>
          <w:noProof/>
        </w:rPr>
        <w:pict>
          <v:line id="_x0000_s1031" style="position:absolute;z-index:251654656" from="92.4pt,2.7pt" to="374.4pt,2.7pt" strokeweight="1.5pt"/>
        </w:pict>
      </w:r>
    </w:p>
    <w:p w:rsidR="00B92395" w:rsidRDefault="00B92395">
      <w:pPr>
        <w:jc w:val="center"/>
        <w:rPr>
          <w:i/>
          <w:iCs/>
          <w:sz w:val="4"/>
        </w:rPr>
      </w:pPr>
    </w:p>
    <w:p w:rsidR="00B92395" w:rsidRDefault="00B92395" w:rsidP="009D1454">
      <w:pPr>
        <w:jc w:val="center"/>
      </w:pPr>
      <w:r>
        <w:rPr>
          <w:i/>
          <w:iCs/>
        </w:rPr>
        <w:t>de Peter Härtling – Pocket Jeunesse</w:t>
      </w:r>
      <w:r>
        <w:rPr>
          <w:noProof/>
          <w:sz w:val="12"/>
        </w:rPr>
        <w:t xml:space="preserve"> </w:t>
      </w:r>
    </w:p>
    <w:p w:rsidR="00B92395" w:rsidRDefault="00B92395">
      <w:pPr>
        <w:rPr>
          <w:sz w:val="18"/>
        </w:rPr>
      </w:pPr>
      <w:r>
        <w:rPr>
          <w:noProof/>
        </w:rPr>
        <w:pict>
          <v:line id="_x0000_s1032" style="position:absolute;z-index:251655680" from="14.4pt,4.6pt" to="376.2pt,4.8pt" strokeweight="1.5pt"/>
        </w:pict>
      </w:r>
    </w:p>
    <w:p w:rsidR="00B92395" w:rsidRPr="005B5851" w:rsidRDefault="00B92395" w:rsidP="003C382F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Quel est le pays d’origine d’Anna ?</w:t>
      </w:r>
    </w:p>
    <w:p w:rsidR="00B92395" w:rsidRPr="005B5851" w:rsidRDefault="00B92395">
      <w:pPr>
        <w:numPr>
          <w:ilvl w:val="0"/>
          <w:numId w:val="5"/>
        </w:numPr>
        <w:rPr>
          <w:sz w:val="18"/>
          <w:szCs w:val="18"/>
        </w:rPr>
      </w:pPr>
      <w:r w:rsidRPr="005B5851">
        <w:rPr>
          <w:sz w:val="18"/>
          <w:szCs w:val="18"/>
        </w:rPr>
        <w:t>La Hongrie.</w:t>
      </w:r>
    </w:p>
    <w:p w:rsidR="00B92395" w:rsidRPr="005B5851" w:rsidRDefault="00B92395">
      <w:pPr>
        <w:numPr>
          <w:ilvl w:val="0"/>
          <w:numId w:val="5"/>
        </w:numPr>
        <w:rPr>
          <w:sz w:val="18"/>
          <w:szCs w:val="18"/>
        </w:rPr>
      </w:pPr>
      <w:r w:rsidRPr="005B5851">
        <w:rPr>
          <w:sz w:val="18"/>
          <w:szCs w:val="18"/>
        </w:rPr>
        <w:t>La Pologne.</w:t>
      </w:r>
    </w:p>
    <w:p w:rsidR="00B92395" w:rsidRPr="005B5851" w:rsidRDefault="00B92395" w:rsidP="003C382F">
      <w:pPr>
        <w:numPr>
          <w:ilvl w:val="0"/>
          <w:numId w:val="5"/>
        </w:numPr>
        <w:rPr>
          <w:sz w:val="18"/>
          <w:szCs w:val="18"/>
        </w:rPr>
      </w:pPr>
      <w:r w:rsidRPr="005B5851">
        <w:rPr>
          <w:sz w:val="18"/>
          <w:szCs w:val="18"/>
        </w:rPr>
        <w:t>La Russie.</w:t>
      </w:r>
    </w:p>
    <w:p w:rsidR="00B92395" w:rsidRPr="005B5851" w:rsidRDefault="00B92395">
      <w:pPr>
        <w:ind w:left="360"/>
        <w:rPr>
          <w:sz w:val="18"/>
          <w:szCs w:val="18"/>
        </w:rPr>
      </w:pPr>
    </w:p>
    <w:p w:rsidR="00B92395" w:rsidRPr="005B5851" w:rsidRDefault="00B92395" w:rsidP="003C382F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Pourquoi Ben colle-t-il une image autocollante sur le derrière de Bernhard ?</w:t>
      </w:r>
    </w:p>
    <w:p w:rsidR="00B92395" w:rsidRPr="005B5851" w:rsidRDefault="00B92395">
      <w:pPr>
        <w:numPr>
          <w:ilvl w:val="0"/>
          <w:numId w:val="3"/>
        </w:numPr>
        <w:rPr>
          <w:sz w:val="18"/>
          <w:szCs w:val="18"/>
        </w:rPr>
      </w:pPr>
      <w:r w:rsidRPr="005B5851">
        <w:rPr>
          <w:sz w:val="18"/>
          <w:szCs w:val="18"/>
        </w:rPr>
        <w:t>Parce que Bernhard lui a donné un coup de pied.</w:t>
      </w:r>
    </w:p>
    <w:p w:rsidR="00B92395" w:rsidRPr="005B5851" w:rsidRDefault="00B92395">
      <w:pPr>
        <w:numPr>
          <w:ilvl w:val="0"/>
          <w:numId w:val="3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est jaloux.</w:t>
      </w:r>
    </w:p>
    <w:p w:rsidR="00B92395" w:rsidRPr="005B5851" w:rsidRDefault="00B92395" w:rsidP="009D1454">
      <w:pPr>
        <w:numPr>
          <w:ilvl w:val="0"/>
          <w:numId w:val="3"/>
        </w:numPr>
        <w:rPr>
          <w:sz w:val="18"/>
          <w:szCs w:val="18"/>
        </w:rPr>
      </w:pPr>
      <w:r w:rsidRPr="005B5851">
        <w:rPr>
          <w:sz w:val="18"/>
          <w:szCs w:val="18"/>
        </w:rPr>
        <w:t>Parce que Bernhard a pris le goûter d’Anna.</w:t>
      </w:r>
    </w:p>
    <w:p w:rsidR="00B92395" w:rsidRPr="005B5851" w:rsidRDefault="00B92395">
      <w:pPr>
        <w:ind w:left="1416"/>
        <w:rPr>
          <w:sz w:val="18"/>
          <w:szCs w:val="18"/>
        </w:rPr>
      </w:pPr>
    </w:p>
    <w:p w:rsidR="00B92395" w:rsidRPr="005B5851" w:rsidRDefault="00B92395" w:rsidP="003C382F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Combien de sœurs Anna a-t-elle ?</w:t>
      </w:r>
    </w:p>
    <w:p w:rsidR="00B92395" w:rsidRPr="005B5851" w:rsidRDefault="00B92395">
      <w:pPr>
        <w:numPr>
          <w:ilvl w:val="0"/>
          <w:numId w:val="4"/>
        </w:numPr>
        <w:rPr>
          <w:sz w:val="18"/>
          <w:szCs w:val="18"/>
        </w:rPr>
      </w:pPr>
      <w:r w:rsidRPr="005B5851">
        <w:rPr>
          <w:sz w:val="18"/>
          <w:szCs w:val="18"/>
        </w:rPr>
        <w:t>2.</w:t>
      </w:r>
    </w:p>
    <w:p w:rsidR="00B92395" w:rsidRPr="005B5851" w:rsidRDefault="00B92395">
      <w:pPr>
        <w:numPr>
          <w:ilvl w:val="0"/>
          <w:numId w:val="4"/>
        </w:numPr>
        <w:rPr>
          <w:sz w:val="18"/>
          <w:szCs w:val="18"/>
        </w:rPr>
      </w:pPr>
      <w:r w:rsidRPr="005B5851">
        <w:rPr>
          <w:sz w:val="18"/>
          <w:szCs w:val="18"/>
        </w:rPr>
        <w:t>4.</w:t>
      </w:r>
    </w:p>
    <w:p w:rsidR="00B92395" w:rsidRPr="005B5851" w:rsidRDefault="00B92395">
      <w:pPr>
        <w:numPr>
          <w:ilvl w:val="0"/>
          <w:numId w:val="4"/>
        </w:numPr>
        <w:rPr>
          <w:sz w:val="18"/>
          <w:szCs w:val="18"/>
        </w:rPr>
      </w:pPr>
      <w:r w:rsidRPr="005B5851">
        <w:rPr>
          <w:sz w:val="18"/>
          <w:szCs w:val="18"/>
        </w:rPr>
        <w:t>6.</w:t>
      </w:r>
    </w:p>
    <w:p w:rsidR="00B92395" w:rsidRPr="005B5851" w:rsidRDefault="00B92395">
      <w:pPr>
        <w:ind w:left="720"/>
        <w:rPr>
          <w:sz w:val="18"/>
          <w:szCs w:val="18"/>
        </w:rPr>
      </w:pPr>
    </w:p>
    <w:p w:rsidR="00B92395" w:rsidRPr="005B5851" w:rsidRDefault="00B92395" w:rsidP="00720A94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Pourquoi le père d’Anna a-t-il du mal à trouver du travail ?</w:t>
      </w:r>
    </w:p>
    <w:p w:rsidR="00B92395" w:rsidRPr="005B5851" w:rsidRDefault="00B92395">
      <w:pPr>
        <w:numPr>
          <w:ilvl w:val="0"/>
          <w:numId w:val="6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est handicapé, il a perdu une main dans un accident.</w:t>
      </w:r>
    </w:p>
    <w:p w:rsidR="00B92395" w:rsidRPr="005B5851" w:rsidRDefault="00B92395">
      <w:pPr>
        <w:numPr>
          <w:ilvl w:val="0"/>
          <w:numId w:val="6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vient d’un autre pays.</w:t>
      </w:r>
    </w:p>
    <w:p w:rsidR="00B92395" w:rsidRPr="005B5851" w:rsidRDefault="00B92395">
      <w:pPr>
        <w:numPr>
          <w:ilvl w:val="0"/>
          <w:numId w:val="6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ne sait rien faire.</w:t>
      </w:r>
    </w:p>
    <w:p w:rsidR="00B92395" w:rsidRPr="005B5851" w:rsidRDefault="00B92395">
      <w:pPr>
        <w:ind w:left="720"/>
        <w:rPr>
          <w:sz w:val="18"/>
          <w:szCs w:val="18"/>
        </w:rPr>
      </w:pPr>
    </w:p>
    <w:p w:rsidR="00B92395" w:rsidRPr="005B5851" w:rsidRDefault="00B92395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Que demande Anna à Ben dans la lettre qu’elle lui remet avant le début des cours ?</w:t>
      </w:r>
    </w:p>
    <w:p w:rsidR="00B92395" w:rsidRPr="005B5851" w:rsidRDefault="00B92395">
      <w:pPr>
        <w:numPr>
          <w:ilvl w:val="0"/>
          <w:numId w:val="7"/>
        </w:numPr>
        <w:rPr>
          <w:sz w:val="18"/>
          <w:szCs w:val="18"/>
        </w:rPr>
      </w:pPr>
      <w:r w:rsidRPr="005B5851">
        <w:rPr>
          <w:sz w:val="18"/>
          <w:szCs w:val="18"/>
        </w:rPr>
        <w:t>Si il veut l’accompagner à la fête foraine.</w:t>
      </w:r>
    </w:p>
    <w:p w:rsidR="00B92395" w:rsidRPr="005B5851" w:rsidRDefault="00B92395">
      <w:pPr>
        <w:numPr>
          <w:ilvl w:val="0"/>
          <w:numId w:val="7"/>
        </w:numPr>
        <w:rPr>
          <w:sz w:val="18"/>
          <w:szCs w:val="18"/>
        </w:rPr>
      </w:pPr>
      <w:r w:rsidRPr="005B5851">
        <w:rPr>
          <w:sz w:val="18"/>
          <w:szCs w:val="18"/>
        </w:rPr>
        <w:t>Si il aime sa nouvelle robe.</w:t>
      </w:r>
    </w:p>
    <w:p w:rsidR="00B92395" w:rsidRPr="005B5851" w:rsidRDefault="00B92395">
      <w:pPr>
        <w:numPr>
          <w:ilvl w:val="0"/>
          <w:numId w:val="7"/>
        </w:numPr>
        <w:rPr>
          <w:sz w:val="18"/>
          <w:szCs w:val="18"/>
        </w:rPr>
      </w:pPr>
      <w:r w:rsidRPr="005B5851">
        <w:rPr>
          <w:sz w:val="18"/>
          <w:szCs w:val="18"/>
        </w:rPr>
        <w:t>Si il part en vacances pendant les congés.</w:t>
      </w:r>
    </w:p>
    <w:p w:rsidR="00B92395" w:rsidRPr="005B5851" w:rsidRDefault="00B92395">
      <w:pPr>
        <w:ind w:left="720"/>
        <w:rPr>
          <w:sz w:val="18"/>
          <w:szCs w:val="18"/>
        </w:rPr>
      </w:pPr>
    </w:p>
    <w:p w:rsidR="00B92395" w:rsidRPr="005B5851" w:rsidRDefault="00B92395" w:rsidP="00720A94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Que mange Ben lorsqu’il est invité chez Anna ?</w:t>
      </w:r>
    </w:p>
    <w:p w:rsidR="00B92395" w:rsidRPr="005B5851" w:rsidRDefault="00B92395">
      <w:pPr>
        <w:numPr>
          <w:ilvl w:val="0"/>
          <w:numId w:val="8"/>
        </w:numPr>
        <w:rPr>
          <w:sz w:val="18"/>
          <w:szCs w:val="18"/>
        </w:rPr>
      </w:pPr>
      <w:r w:rsidRPr="005B5851">
        <w:rPr>
          <w:sz w:val="18"/>
          <w:szCs w:val="18"/>
        </w:rPr>
        <w:t>Des tripes.</w:t>
      </w:r>
    </w:p>
    <w:p w:rsidR="00B92395" w:rsidRPr="005B5851" w:rsidRDefault="00B92395">
      <w:pPr>
        <w:numPr>
          <w:ilvl w:val="0"/>
          <w:numId w:val="8"/>
        </w:numPr>
        <w:rPr>
          <w:sz w:val="18"/>
          <w:szCs w:val="18"/>
        </w:rPr>
      </w:pPr>
      <w:r w:rsidRPr="005B5851">
        <w:rPr>
          <w:sz w:val="18"/>
          <w:szCs w:val="18"/>
        </w:rPr>
        <w:t>Des rognons.</w:t>
      </w:r>
    </w:p>
    <w:p w:rsidR="00B92395" w:rsidRPr="005B5851" w:rsidRDefault="00B92395">
      <w:pPr>
        <w:numPr>
          <w:ilvl w:val="0"/>
          <w:numId w:val="8"/>
        </w:numPr>
        <w:rPr>
          <w:sz w:val="18"/>
          <w:szCs w:val="18"/>
        </w:rPr>
      </w:pPr>
      <w:r w:rsidRPr="005B5851">
        <w:rPr>
          <w:sz w:val="18"/>
          <w:szCs w:val="18"/>
        </w:rPr>
        <w:t>De la langue de bœuf.</w:t>
      </w:r>
    </w:p>
    <w:p w:rsidR="00B92395" w:rsidRPr="005B5851" w:rsidRDefault="00B92395" w:rsidP="009D1454">
      <w:pPr>
        <w:rPr>
          <w:sz w:val="18"/>
          <w:szCs w:val="18"/>
        </w:rPr>
      </w:pPr>
    </w:p>
    <w:p w:rsidR="00B92395" w:rsidRPr="005B5851" w:rsidRDefault="00B92395" w:rsidP="00966523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A la fin de l’histoire, pourquoi Anna part-elle ?</w:t>
      </w:r>
    </w:p>
    <w:p w:rsidR="00B92395" w:rsidRPr="005B5851" w:rsidRDefault="00B92395" w:rsidP="00966523">
      <w:pPr>
        <w:numPr>
          <w:ilvl w:val="0"/>
          <w:numId w:val="9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qu’elle s’est fâchée avec Ben.</w:t>
      </w:r>
    </w:p>
    <w:p w:rsidR="00B92395" w:rsidRPr="005B5851" w:rsidRDefault="00B92395">
      <w:pPr>
        <w:numPr>
          <w:ilvl w:val="0"/>
          <w:numId w:val="9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qu’elle ne travaille pas bien à l’école et qu’elle va partir en pension.</w:t>
      </w:r>
    </w:p>
    <w:p w:rsidR="00B92395" w:rsidRPr="005B5851" w:rsidRDefault="00B92395" w:rsidP="00966523">
      <w:pPr>
        <w:numPr>
          <w:ilvl w:val="0"/>
          <w:numId w:val="9"/>
        </w:numPr>
        <w:rPr>
          <w:sz w:val="18"/>
          <w:szCs w:val="18"/>
        </w:rPr>
      </w:pPr>
      <w:r w:rsidRPr="005B5851">
        <w:rPr>
          <w:sz w:val="18"/>
          <w:szCs w:val="18"/>
        </w:rPr>
        <w:t>Parce que son père a trouvé du travail dans une autre région.</w:t>
      </w:r>
    </w:p>
    <w:p w:rsidR="00B92395" w:rsidRPr="00966523" w:rsidRDefault="00B923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0"/>
        <w:gridCol w:w="1750"/>
        <w:gridCol w:w="380"/>
        <w:gridCol w:w="381"/>
        <w:gridCol w:w="380"/>
        <w:gridCol w:w="381"/>
        <w:gridCol w:w="380"/>
        <w:gridCol w:w="381"/>
        <w:gridCol w:w="381"/>
        <w:gridCol w:w="771"/>
      </w:tblGrid>
      <w:tr w:rsidR="00B92395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B92395" w:rsidRDefault="00B92395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B92395" w:rsidRDefault="00B92395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QUESTION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71" w:type="dxa"/>
            <w:vAlign w:val="center"/>
          </w:tcPr>
          <w:p w:rsidR="00B92395" w:rsidRDefault="00B92395">
            <w:pPr>
              <w:pStyle w:val="Heading4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B92395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B92395" w:rsidRDefault="00B92395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B92395" w:rsidRDefault="00B9239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OBTENUE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  <w:tc>
          <w:tcPr>
            <w:tcW w:w="77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</w:p>
        </w:tc>
      </w:tr>
      <w:tr w:rsidR="00B92395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B92395" w:rsidRDefault="00B92395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B92395" w:rsidRDefault="00B9239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MAXIMALE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71" w:type="dxa"/>
            <w:vAlign w:val="center"/>
          </w:tcPr>
          <w:p w:rsidR="00B92395" w:rsidRDefault="00B923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</w:tbl>
    <w:p w:rsidR="00B92395" w:rsidRDefault="00B92395" w:rsidP="007D1335">
      <w:pPr>
        <w:jc w:val="center"/>
      </w:pPr>
    </w:p>
    <w:p w:rsidR="00B92395" w:rsidRDefault="00B92395" w:rsidP="007D1335">
      <w:pPr>
        <w:jc w:val="center"/>
      </w:pPr>
    </w:p>
    <w:p w:rsidR="00B92395" w:rsidRDefault="00B92395" w:rsidP="005B5851">
      <w:pPr>
        <w:jc w:val="center"/>
      </w:pPr>
      <w:r>
        <w:rPr>
          <w:noProof/>
        </w:rPr>
        <w:pict>
          <v:rect id="_x0000_s1033" style="position:absolute;left:0;text-align:left;margin-left:-1.2pt;margin-top:-18.6pt;width:86.4pt;height:125.4pt;z-index:251656704" stroked="f">
            <v:textbox style="mso-next-textbox:#_x0000_s1033">
              <w:txbxContent>
                <w:p w:rsidR="00B92395" w:rsidRDefault="00B92395" w:rsidP="005B5851">
                  <w:r>
                    <w:pict>
                      <v:shape id="_x0000_i1026" type="#_x0000_t75" alt="" style="width:69.75pt;height:114.75pt">
                        <v:imagedata r:id="rId7" r:href="rId9"/>
                      </v:shape>
                    </w:pict>
                  </w:r>
                </w:p>
                <w:p w:rsidR="00B92395" w:rsidRDefault="00B92395" w:rsidP="005B5851"/>
                <w:p w:rsidR="00B92395" w:rsidRDefault="00B92395" w:rsidP="005B5851"/>
                <w:p w:rsidR="00B92395" w:rsidRDefault="00B92395" w:rsidP="005B5851"/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86.1pt;margin-top:-18.9pt;width:36.9pt;height:27pt;z-index:251658752" fillcolor="#fc9" stroked="f">
            <v:textbox style="mso-next-textbox:#_x0000_s1034">
              <w:txbxContent>
                <w:p w:rsidR="00B92395" w:rsidRDefault="00B92395" w:rsidP="005B5851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</w:rPr>
                  </w:pPr>
                  <w:r>
                    <w:rPr>
                      <w:b/>
                      <w:bCs/>
                      <w:i/>
                      <w:iCs/>
                      <w:sz w:val="32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25.1pt;margin-top:-18pt;width:204pt;height:27pt;z-index:251657728" fillcolor="silver" stroked="f">
            <v:textbox style="mso-next-textbox:#_x0000_s1035">
              <w:txbxContent>
                <w:p w:rsidR="00B92395" w:rsidRDefault="00B92395" w:rsidP="005B5851">
                  <w:pPr>
                    <w:pStyle w:val="Heading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RALLYE – LECTURE CM</w:t>
                  </w:r>
                </w:p>
              </w:txbxContent>
            </v:textbox>
          </v:rect>
        </w:pict>
      </w:r>
    </w:p>
    <w:p w:rsidR="00B92395" w:rsidRDefault="00B92395" w:rsidP="005B5851">
      <w:pPr>
        <w:jc w:val="center"/>
      </w:pPr>
      <w:r>
        <w:rPr>
          <w:noProof/>
        </w:rPr>
        <w:pict>
          <v:rect id="_x0000_s1036" style="position:absolute;left:0;text-align:left;margin-left:87pt;margin-top:1.2pt;width:204pt;height:45pt;z-index:251659776" stroked="f">
            <v:textbox>
              <w:txbxContent>
                <w:p w:rsidR="00B92395" w:rsidRDefault="00B92395" w:rsidP="005B5851">
                  <w:pPr>
                    <w:spacing w:line="360" w:lineRule="auto"/>
                  </w:pPr>
                  <w:r>
                    <w:t>Nom : ………………..………………</w:t>
                  </w:r>
                </w:p>
                <w:p w:rsidR="00B92395" w:rsidRDefault="00B92395" w:rsidP="005B5851">
                  <w:pPr>
                    <w:spacing w:line="360" w:lineRule="auto"/>
                  </w:pPr>
                  <w:r>
                    <w:t>Prénom : …..…………………………</w:t>
                  </w:r>
                </w:p>
              </w:txbxContent>
            </v:textbox>
          </v:rect>
        </w:pict>
      </w:r>
    </w:p>
    <w:p w:rsidR="00B92395" w:rsidRDefault="00B92395" w:rsidP="005B5851">
      <w:pPr>
        <w:jc w:val="center"/>
      </w:pPr>
    </w:p>
    <w:p w:rsidR="00B92395" w:rsidRDefault="00B92395" w:rsidP="005B5851">
      <w:pPr>
        <w:jc w:val="center"/>
      </w:pPr>
    </w:p>
    <w:p w:rsidR="00B92395" w:rsidRDefault="00B92395" w:rsidP="005B5851">
      <w:pPr>
        <w:jc w:val="center"/>
      </w:pPr>
      <w:r>
        <w:rPr>
          <w:noProof/>
        </w:rPr>
        <w:pict>
          <v:line id="_x0000_s1037" style="position:absolute;left:0;text-align:left;z-index:251660800" from="90.6pt,9.3pt" to="374.1pt,9.3pt" strokeweight="1.5pt"/>
        </w:pict>
      </w:r>
    </w:p>
    <w:p w:rsidR="00B92395" w:rsidRDefault="00B92395" w:rsidP="005B5851">
      <w:pPr>
        <w:pStyle w:val="Heading3"/>
        <w:rPr>
          <w:sz w:val="40"/>
        </w:rPr>
      </w:pPr>
      <w:r>
        <w:rPr>
          <w:sz w:val="40"/>
        </w:rPr>
        <w:t xml:space="preserve">        Ben est amoureux d’Anna</w:t>
      </w:r>
    </w:p>
    <w:p w:rsidR="00B92395" w:rsidRDefault="00B92395" w:rsidP="005B5851">
      <w:pPr>
        <w:rPr>
          <w:i/>
          <w:iCs/>
          <w:sz w:val="12"/>
        </w:rPr>
      </w:pPr>
      <w:r>
        <w:rPr>
          <w:noProof/>
        </w:rPr>
        <w:pict>
          <v:line id="_x0000_s1038" style="position:absolute;z-index:251661824" from="92.4pt,2.7pt" to="374.4pt,2.7pt" strokeweight="1.5pt"/>
        </w:pict>
      </w:r>
    </w:p>
    <w:p w:rsidR="00B92395" w:rsidRDefault="00B92395" w:rsidP="005B5851">
      <w:pPr>
        <w:jc w:val="center"/>
        <w:rPr>
          <w:i/>
          <w:iCs/>
          <w:sz w:val="4"/>
        </w:rPr>
      </w:pPr>
    </w:p>
    <w:p w:rsidR="00B92395" w:rsidRDefault="00B92395" w:rsidP="005B5851">
      <w:pPr>
        <w:jc w:val="center"/>
      </w:pPr>
      <w:r>
        <w:rPr>
          <w:i/>
          <w:iCs/>
        </w:rPr>
        <w:t>de Peter Härtling – Pocket Jeunesse</w:t>
      </w:r>
      <w:r>
        <w:rPr>
          <w:noProof/>
          <w:sz w:val="12"/>
        </w:rPr>
        <w:t xml:space="preserve"> </w:t>
      </w:r>
    </w:p>
    <w:p w:rsidR="00B92395" w:rsidRDefault="00B92395" w:rsidP="005B5851">
      <w:pPr>
        <w:rPr>
          <w:sz w:val="18"/>
        </w:rPr>
      </w:pPr>
      <w:r>
        <w:rPr>
          <w:noProof/>
        </w:rPr>
        <w:pict>
          <v:line id="_x0000_s1039" style="position:absolute;z-index:251662848" from="14.4pt,4.6pt" to="376.2pt,4.8pt" strokeweight="1.5pt"/>
        </w:pict>
      </w: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Quel est le pays d’origine d’Anna ?</w:t>
      </w:r>
    </w:p>
    <w:p w:rsidR="00B92395" w:rsidRPr="005B5851" w:rsidRDefault="00B92395" w:rsidP="005B5851">
      <w:pPr>
        <w:numPr>
          <w:ilvl w:val="0"/>
          <w:numId w:val="5"/>
        </w:numPr>
        <w:rPr>
          <w:sz w:val="18"/>
          <w:szCs w:val="18"/>
        </w:rPr>
      </w:pPr>
      <w:r w:rsidRPr="005B5851">
        <w:rPr>
          <w:sz w:val="18"/>
          <w:szCs w:val="18"/>
        </w:rPr>
        <w:t>La Hongrie.</w:t>
      </w:r>
    </w:p>
    <w:p w:rsidR="00B92395" w:rsidRPr="005B5851" w:rsidRDefault="00B92395" w:rsidP="005B5851">
      <w:pPr>
        <w:numPr>
          <w:ilvl w:val="0"/>
          <w:numId w:val="5"/>
        </w:numPr>
        <w:rPr>
          <w:sz w:val="18"/>
          <w:szCs w:val="18"/>
        </w:rPr>
      </w:pPr>
      <w:r w:rsidRPr="005B5851">
        <w:rPr>
          <w:sz w:val="18"/>
          <w:szCs w:val="18"/>
        </w:rPr>
        <w:t>La Pologne.</w:t>
      </w:r>
    </w:p>
    <w:p w:rsidR="00B92395" w:rsidRPr="005B5851" w:rsidRDefault="00B92395" w:rsidP="005B5851">
      <w:pPr>
        <w:numPr>
          <w:ilvl w:val="0"/>
          <w:numId w:val="5"/>
        </w:numPr>
        <w:rPr>
          <w:sz w:val="18"/>
          <w:szCs w:val="18"/>
        </w:rPr>
      </w:pPr>
      <w:r w:rsidRPr="005B5851">
        <w:rPr>
          <w:sz w:val="18"/>
          <w:szCs w:val="18"/>
        </w:rPr>
        <w:t>La Russie.</w:t>
      </w:r>
    </w:p>
    <w:p w:rsidR="00B92395" w:rsidRPr="005B5851" w:rsidRDefault="00B92395" w:rsidP="005B5851">
      <w:pPr>
        <w:ind w:left="360"/>
        <w:rPr>
          <w:sz w:val="18"/>
          <w:szCs w:val="18"/>
        </w:rPr>
      </w:pP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Pourquoi Ben colle-t-il une image autocollante sur le derrière de Bernhard ?</w:t>
      </w:r>
    </w:p>
    <w:p w:rsidR="00B92395" w:rsidRPr="005B5851" w:rsidRDefault="00B92395" w:rsidP="005B5851">
      <w:pPr>
        <w:numPr>
          <w:ilvl w:val="0"/>
          <w:numId w:val="3"/>
        </w:numPr>
        <w:rPr>
          <w:sz w:val="18"/>
          <w:szCs w:val="18"/>
        </w:rPr>
      </w:pPr>
      <w:r w:rsidRPr="005B5851">
        <w:rPr>
          <w:sz w:val="18"/>
          <w:szCs w:val="18"/>
        </w:rPr>
        <w:t>Parce que Bernhard lui a donné un coup de pied.</w:t>
      </w:r>
    </w:p>
    <w:p w:rsidR="00B92395" w:rsidRPr="005B5851" w:rsidRDefault="00B92395" w:rsidP="005B5851">
      <w:pPr>
        <w:numPr>
          <w:ilvl w:val="0"/>
          <w:numId w:val="3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est jaloux.</w:t>
      </w:r>
    </w:p>
    <w:p w:rsidR="00B92395" w:rsidRPr="005B5851" w:rsidRDefault="00B92395" w:rsidP="005B5851">
      <w:pPr>
        <w:numPr>
          <w:ilvl w:val="0"/>
          <w:numId w:val="3"/>
        </w:numPr>
        <w:rPr>
          <w:sz w:val="18"/>
          <w:szCs w:val="18"/>
        </w:rPr>
      </w:pPr>
      <w:r w:rsidRPr="005B5851">
        <w:rPr>
          <w:sz w:val="18"/>
          <w:szCs w:val="18"/>
        </w:rPr>
        <w:t>Parce que Bernhard a pris le goûter d’Anna.</w:t>
      </w:r>
    </w:p>
    <w:p w:rsidR="00B92395" w:rsidRPr="005B5851" w:rsidRDefault="00B92395" w:rsidP="005B5851">
      <w:pPr>
        <w:ind w:left="1416"/>
        <w:rPr>
          <w:sz w:val="18"/>
          <w:szCs w:val="18"/>
        </w:rPr>
      </w:pP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Combien de sœurs Anna a-t-elle ?</w:t>
      </w:r>
    </w:p>
    <w:p w:rsidR="00B92395" w:rsidRPr="005B5851" w:rsidRDefault="00B92395" w:rsidP="005B5851">
      <w:pPr>
        <w:numPr>
          <w:ilvl w:val="0"/>
          <w:numId w:val="4"/>
        </w:numPr>
        <w:rPr>
          <w:sz w:val="18"/>
          <w:szCs w:val="18"/>
        </w:rPr>
      </w:pPr>
      <w:r w:rsidRPr="005B5851">
        <w:rPr>
          <w:sz w:val="18"/>
          <w:szCs w:val="18"/>
        </w:rPr>
        <w:t>2.</w:t>
      </w:r>
    </w:p>
    <w:p w:rsidR="00B92395" w:rsidRPr="005B5851" w:rsidRDefault="00B92395" w:rsidP="005B5851">
      <w:pPr>
        <w:numPr>
          <w:ilvl w:val="0"/>
          <w:numId w:val="4"/>
        </w:numPr>
        <w:rPr>
          <w:sz w:val="18"/>
          <w:szCs w:val="18"/>
        </w:rPr>
      </w:pPr>
      <w:r w:rsidRPr="005B5851">
        <w:rPr>
          <w:sz w:val="18"/>
          <w:szCs w:val="18"/>
        </w:rPr>
        <w:t>4.</w:t>
      </w:r>
    </w:p>
    <w:p w:rsidR="00B92395" w:rsidRPr="005B5851" w:rsidRDefault="00B92395" w:rsidP="005B5851">
      <w:pPr>
        <w:numPr>
          <w:ilvl w:val="0"/>
          <w:numId w:val="4"/>
        </w:numPr>
        <w:rPr>
          <w:sz w:val="18"/>
          <w:szCs w:val="18"/>
        </w:rPr>
      </w:pPr>
      <w:r w:rsidRPr="005B5851">
        <w:rPr>
          <w:sz w:val="18"/>
          <w:szCs w:val="18"/>
        </w:rPr>
        <w:t>6.</w:t>
      </w:r>
    </w:p>
    <w:p w:rsidR="00B92395" w:rsidRPr="005B5851" w:rsidRDefault="00B92395" w:rsidP="005B5851">
      <w:pPr>
        <w:ind w:left="720"/>
        <w:rPr>
          <w:sz w:val="18"/>
          <w:szCs w:val="18"/>
        </w:rPr>
      </w:pP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Pourquoi le père d’Anna a-t-il du mal à trouver du travail ?</w:t>
      </w:r>
    </w:p>
    <w:p w:rsidR="00B92395" w:rsidRPr="005B5851" w:rsidRDefault="00B92395" w:rsidP="005B5851">
      <w:pPr>
        <w:numPr>
          <w:ilvl w:val="0"/>
          <w:numId w:val="6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est handicapé, il a perdu une main dans un accident.</w:t>
      </w:r>
    </w:p>
    <w:p w:rsidR="00B92395" w:rsidRPr="005B5851" w:rsidRDefault="00B92395" w:rsidP="005B5851">
      <w:pPr>
        <w:numPr>
          <w:ilvl w:val="0"/>
          <w:numId w:val="6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vient d’un autre pays.</w:t>
      </w:r>
    </w:p>
    <w:p w:rsidR="00B92395" w:rsidRPr="005B5851" w:rsidRDefault="00B92395" w:rsidP="005B5851">
      <w:pPr>
        <w:numPr>
          <w:ilvl w:val="0"/>
          <w:numId w:val="6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qu’il ne sait rien faire.</w:t>
      </w:r>
    </w:p>
    <w:p w:rsidR="00B92395" w:rsidRPr="005B5851" w:rsidRDefault="00B92395" w:rsidP="005B5851">
      <w:pPr>
        <w:ind w:left="720"/>
        <w:rPr>
          <w:sz w:val="18"/>
          <w:szCs w:val="18"/>
        </w:rPr>
      </w:pP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Que demande Anna à Ben dans la lettre qu’elle lui remet avant le début des cours ?</w:t>
      </w:r>
    </w:p>
    <w:p w:rsidR="00B92395" w:rsidRPr="005B5851" w:rsidRDefault="00B92395" w:rsidP="005B5851">
      <w:pPr>
        <w:numPr>
          <w:ilvl w:val="0"/>
          <w:numId w:val="7"/>
        </w:numPr>
        <w:rPr>
          <w:sz w:val="18"/>
          <w:szCs w:val="18"/>
        </w:rPr>
      </w:pPr>
      <w:r w:rsidRPr="005B5851">
        <w:rPr>
          <w:sz w:val="18"/>
          <w:szCs w:val="18"/>
        </w:rPr>
        <w:t>Si il veut l’accompagner à la fête foraine.</w:t>
      </w:r>
    </w:p>
    <w:p w:rsidR="00B92395" w:rsidRPr="005B5851" w:rsidRDefault="00B92395" w:rsidP="005B5851">
      <w:pPr>
        <w:numPr>
          <w:ilvl w:val="0"/>
          <w:numId w:val="7"/>
        </w:numPr>
        <w:rPr>
          <w:sz w:val="18"/>
          <w:szCs w:val="18"/>
        </w:rPr>
      </w:pPr>
      <w:r w:rsidRPr="005B5851">
        <w:rPr>
          <w:sz w:val="18"/>
          <w:szCs w:val="18"/>
        </w:rPr>
        <w:t>Si il aime sa nouvelle robe.</w:t>
      </w:r>
    </w:p>
    <w:p w:rsidR="00B92395" w:rsidRPr="005B5851" w:rsidRDefault="00B92395" w:rsidP="005B5851">
      <w:pPr>
        <w:numPr>
          <w:ilvl w:val="0"/>
          <w:numId w:val="7"/>
        </w:numPr>
        <w:rPr>
          <w:sz w:val="18"/>
          <w:szCs w:val="18"/>
        </w:rPr>
      </w:pPr>
      <w:r w:rsidRPr="005B5851">
        <w:rPr>
          <w:sz w:val="18"/>
          <w:szCs w:val="18"/>
        </w:rPr>
        <w:t>Si il part en vacances pendant les congés.</w:t>
      </w:r>
    </w:p>
    <w:p w:rsidR="00B92395" w:rsidRPr="005B5851" w:rsidRDefault="00B92395" w:rsidP="005B5851">
      <w:pPr>
        <w:ind w:left="720"/>
        <w:rPr>
          <w:sz w:val="18"/>
          <w:szCs w:val="18"/>
        </w:rPr>
      </w:pP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Que mange Ben lorsqu’il est invité chez Anna ?</w:t>
      </w:r>
    </w:p>
    <w:p w:rsidR="00B92395" w:rsidRPr="005B5851" w:rsidRDefault="00B92395" w:rsidP="005B5851">
      <w:pPr>
        <w:numPr>
          <w:ilvl w:val="0"/>
          <w:numId w:val="8"/>
        </w:numPr>
        <w:rPr>
          <w:sz w:val="18"/>
          <w:szCs w:val="18"/>
        </w:rPr>
      </w:pPr>
      <w:r w:rsidRPr="005B5851">
        <w:rPr>
          <w:sz w:val="18"/>
          <w:szCs w:val="18"/>
        </w:rPr>
        <w:t>Des tripes.</w:t>
      </w:r>
    </w:p>
    <w:p w:rsidR="00B92395" w:rsidRPr="005B5851" w:rsidRDefault="00B92395" w:rsidP="005B5851">
      <w:pPr>
        <w:numPr>
          <w:ilvl w:val="0"/>
          <w:numId w:val="8"/>
        </w:numPr>
        <w:rPr>
          <w:sz w:val="18"/>
          <w:szCs w:val="18"/>
        </w:rPr>
      </w:pPr>
      <w:r w:rsidRPr="005B5851">
        <w:rPr>
          <w:sz w:val="18"/>
          <w:szCs w:val="18"/>
        </w:rPr>
        <w:t>Des rognons.</w:t>
      </w:r>
    </w:p>
    <w:p w:rsidR="00B92395" w:rsidRPr="005B5851" w:rsidRDefault="00B92395" w:rsidP="005B5851">
      <w:pPr>
        <w:numPr>
          <w:ilvl w:val="0"/>
          <w:numId w:val="8"/>
        </w:numPr>
        <w:rPr>
          <w:sz w:val="18"/>
          <w:szCs w:val="18"/>
        </w:rPr>
      </w:pPr>
      <w:r w:rsidRPr="005B5851">
        <w:rPr>
          <w:sz w:val="18"/>
          <w:szCs w:val="18"/>
        </w:rPr>
        <w:t>De la langue de bœuf.</w:t>
      </w:r>
    </w:p>
    <w:p w:rsidR="00B92395" w:rsidRPr="005B5851" w:rsidRDefault="00B92395" w:rsidP="005B5851">
      <w:pPr>
        <w:rPr>
          <w:sz w:val="18"/>
          <w:szCs w:val="18"/>
        </w:rPr>
      </w:pPr>
    </w:p>
    <w:p w:rsidR="00B92395" w:rsidRPr="005B5851" w:rsidRDefault="00B92395" w:rsidP="005B5851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5B5851">
        <w:rPr>
          <w:b/>
          <w:bCs/>
          <w:sz w:val="18"/>
          <w:szCs w:val="18"/>
        </w:rPr>
        <w:t>A la fin de l’histoire, pourquoi Anna part-elle ?</w:t>
      </w:r>
    </w:p>
    <w:p w:rsidR="00B92395" w:rsidRPr="005B5851" w:rsidRDefault="00B92395" w:rsidP="005B5851">
      <w:pPr>
        <w:numPr>
          <w:ilvl w:val="0"/>
          <w:numId w:val="9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qu’elle s’est fâchée avec Ben.</w:t>
      </w:r>
    </w:p>
    <w:p w:rsidR="00B92395" w:rsidRPr="005B5851" w:rsidRDefault="00B92395" w:rsidP="005B5851">
      <w:pPr>
        <w:numPr>
          <w:ilvl w:val="0"/>
          <w:numId w:val="9"/>
        </w:numPr>
        <w:rPr>
          <w:sz w:val="18"/>
          <w:szCs w:val="18"/>
        </w:rPr>
      </w:pPr>
      <w:r w:rsidRPr="005B5851">
        <w:rPr>
          <w:sz w:val="18"/>
          <w:szCs w:val="18"/>
        </w:rPr>
        <w:t>Parce qu’elle ne travaille pas bien à l’école et qu’elle va partir en pension.</w:t>
      </w:r>
    </w:p>
    <w:p w:rsidR="00B92395" w:rsidRPr="005B5851" w:rsidRDefault="00B92395" w:rsidP="005B5851">
      <w:pPr>
        <w:numPr>
          <w:ilvl w:val="0"/>
          <w:numId w:val="9"/>
        </w:numPr>
        <w:rPr>
          <w:sz w:val="18"/>
          <w:szCs w:val="18"/>
        </w:rPr>
      </w:pPr>
      <w:r w:rsidRPr="005B5851">
        <w:rPr>
          <w:sz w:val="18"/>
          <w:szCs w:val="18"/>
        </w:rPr>
        <w:t>Parce que son père a trouvé du travail dans une autre région.</w:t>
      </w:r>
    </w:p>
    <w:p w:rsidR="00B92395" w:rsidRPr="00966523" w:rsidRDefault="00B92395" w:rsidP="005B58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0"/>
        <w:gridCol w:w="1750"/>
        <w:gridCol w:w="380"/>
        <w:gridCol w:w="381"/>
        <w:gridCol w:w="380"/>
        <w:gridCol w:w="381"/>
        <w:gridCol w:w="380"/>
        <w:gridCol w:w="381"/>
        <w:gridCol w:w="381"/>
        <w:gridCol w:w="771"/>
      </w:tblGrid>
      <w:tr w:rsidR="00B92395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B92395" w:rsidRDefault="00B92395" w:rsidP="005B5851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B92395" w:rsidRDefault="00B92395" w:rsidP="005B5851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QUESTION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71" w:type="dxa"/>
            <w:vAlign w:val="center"/>
          </w:tcPr>
          <w:p w:rsidR="00B92395" w:rsidRDefault="00B92395" w:rsidP="005B5851">
            <w:pPr>
              <w:pStyle w:val="Heading4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B92395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B92395" w:rsidRDefault="00B92395" w:rsidP="005B5851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B92395" w:rsidRDefault="00B92395" w:rsidP="005B5851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OBTENUE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  <w:tc>
          <w:tcPr>
            <w:tcW w:w="77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</w:p>
        </w:tc>
      </w:tr>
      <w:tr w:rsidR="00B92395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B92395" w:rsidRDefault="00B92395" w:rsidP="005B5851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B92395" w:rsidRDefault="00B92395" w:rsidP="005B5851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MAXIMALE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71" w:type="dxa"/>
            <w:vAlign w:val="center"/>
          </w:tcPr>
          <w:p w:rsidR="00B92395" w:rsidRDefault="00B92395" w:rsidP="005B58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</w:tbl>
    <w:p w:rsidR="00B92395" w:rsidRDefault="00B92395">
      <w:r>
        <w:rPr>
          <w:noProof/>
        </w:rPr>
        <w:pict>
          <v:rect id="_x0000_s1040" style="position:absolute;margin-left:322.25pt;margin-top:9.55pt;width:74.7pt;height:19.2pt;z-index:251663872;mso-position-horizontal-relative:text;mso-position-vertical-relative:text">
            <v:textbox>
              <w:txbxContent>
                <w:p w:rsidR="00B92395" w:rsidRPr="002446E4" w:rsidRDefault="00B92395" w:rsidP="002446E4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Fiche n°</w:t>
                  </w:r>
                  <w:r w:rsidRPr="002446E4">
                    <w:rPr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</v:rect>
        </w:pict>
      </w:r>
    </w:p>
    <w:sectPr w:rsidR="00B92395" w:rsidSect="00FF4B61">
      <w:pgSz w:w="16838" w:h="11906" w:orient="landscape" w:code="9"/>
      <w:pgMar w:top="567" w:right="289" w:bottom="0" w:left="170" w:header="709" w:footer="709" w:gutter="0"/>
      <w:cols w:num="2" w:space="709" w:equalWidth="0">
        <w:col w:w="7835" w:space="708"/>
        <w:col w:w="783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395" w:rsidRDefault="00B92395">
      <w:r>
        <w:separator/>
      </w:r>
    </w:p>
  </w:endnote>
  <w:endnote w:type="continuationSeparator" w:id="0">
    <w:p w:rsidR="00B92395" w:rsidRDefault="00B92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Baskerville Old Face">
    <w:altName w:val="Pescadero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395" w:rsidRDefault="00B92395">
      <w:r>
        <w:separator/>
      </w:r>
    </w:p>
  </w:footnote>
  <w:footnote w:type="continuationSeparator" w:id="0">
    <w:p w:rsidR="00B92395" w:rsidRDefault="00B92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356"/>
    <w:multiLevelType w:val="hybridMultilevel"/>
    <w:tmpl w:val="3F2A8388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903061"/>
    <w:multiLevelType w:val="hybridMultilevel"/>
    <w:tmpl w:val="490EF118"/>
    <w:lvl w:ilvl="0" w:tplc="23303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53A2F07"/>
    <w:multiLevelType w:val="hybridMultilevel"/>
    <w:tmpl w:val="C6AA161A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E90266D"/>
    <w:multiLevelType w:val="hybridMultilevel"/>
    <w:tmpl w:val="36C45F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69E273C"/>
    <w:multiLevelType w:val="hybridMultilevel"/>
    <w:tmpl w:val="A2866A64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E715EF2"/>
    <w:multiLevelType w:val="hybridMultilevel"/>
    <w:tmpl w:val="56600B76"/>
    <w:lvl w:ilvl="0" w:tplc="040C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0957F00"/>
    <w:multiLevelType w:val="hybridMultilevel"/>
    <w:tmpl w:val="CF08F554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24961BA"/>
    <w:multiLevelType w:val="hybridMultilevel"/>
    <w:tmpl w:val="F5B6EB70"/>
    <w:lvl w:ilvl="0" w:tplc="040C0007">
      <w:start w:val="1"/>
      <w:numFmt w:val="bullet"/>
      <w:lvlText w:val="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8">
    <w:nsid w:val="341126DA"/>
    <w:multiLevelType w:val="hybridMultilevel"/>
    <w:tmpl w:val="5C8AA2F0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C006955"/>
    <w:multiLevelType w:val="hybridMultilevel"/>
    <w:tmpl w:val="0726B36C"/>
    <w:lvl w:ilvl="0" w:tplc="A4CE0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3730031"/>
    <w:multiLevelType w:val="hybridMultilevel"/>
    <w:tmpl w:val="533EEB0C"/>
    <w:lvl w:ilvl="0" w:tplc="C4267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5A11525"/>
    <w:multiLevelType w:val="hybridMultilevel"/>
    <w:tmpl w:val="D33EA2D4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6EF237A"/>
    <w:multiLevelType w:val="hybridMultilevel"/>
    <w:tmpl w:val="5A7CDDBE"/>
    <w:lvl w:ilvl="0" w:tplc="36A02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9FC7C59"/>
    <w:multiLevelType w:val="hybridMultilevel"/>
    <w:tmpl w:val="A10E0FDA"/>
    <w:lvl w:ilvl="0" w:tplc="5C360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3019"/>
    <w:rsid w:val="00083464"/>
    <w:rsid w:val="001638F6"/>
    <w:rsid w:val="002446E4"/>
    <w:rsid w:val="003C382F"/>
    <w:rsid w:val="005B5851"/>
    <w:rsid w:val="006818F0"/>
    <w:rsid w:val="00720A94"/>
    <w:rsid w:val="00770099"/>
    <w:rsid w:val="007D1335"/>
    <w:rsid w:val="00954872"/>
    <w:rsid w:val="00966523"/>
    <w:rsid w:val="009D1454"/>
    <w:rsid w:val="00B92395"/>
    <w:rsid w:val="00EC7DAD"/>
    <w:rsid w:val="00F33019"/>
    <w:rsid w:val="00FF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Comic Sans MS" w:hAnsi="Comic Sans MS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Bradley Hand ITC" w:hAnsi="Bradley Hand ITC"/>
      <w:b/>
      <w:bCs/>
      <w:sz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rFonts w:ascii="Baskerville Old Face" w:hAnsi="Baskerville Old Face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4E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2446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3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446E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ilder4.weltbild.de/kno/1873/1873479z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bilder4.weltbild.de/kno/1873/1873479z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369</Words>
  <Characters>2031</Characters>
  <Application>Microsoft Office Outlook</Application>
  <DocSecurity>0</DocSecurity>
  <Lines>0</Lines>
  <Paragraphs>0</Paragraphs>
  <ScaleCrop>false</ScaleCrop>
  <Company>Véro et Nico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 et Nico</dc:creator>
  <cp:keywords/>
  <dc:description/>
  <cp:lastModifiedBy>odeb</cp:lastModifiedBy>
  <cp:revision>2</cp:revision>
  <cp:lastPrinted>2005-05-18T14:34:00Z</cp:lastPrinted>
  <dcterms:created xsi:type="dcterms:W3CDTF">2014-09-02T11:07:00Z</dcterms:created>
  <dcterms:modified xsi:type="dcterms:W3CDTF">2014-09-02T11:07:00Z</dcterms:modified>
</cp:coreProperties>
</file>